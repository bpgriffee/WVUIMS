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C29B2" w14:textId="77777777" w:rsidR="00CB54DF" w:rsidRDefault="00CC752C">
      <w:pPr>
        <w:sectPr w:rsidR="00CB54DF">
          <w:pgSz w:w="15840" w:h="12240" w:orient="landscape"/>
          <w:pgMar w:top="720" w:right="720" w:bottom="720" w:left="72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35168885" wp14:editId="3C802285">
                <wp:simplePos x="0" y="0"/>
                <wp:positionH relativeFrom="page">
                  <wp:align>center</wp:align>
                </wp:positionH>
                <wp:positionV relativeFrom="margin">
                  <wp:align>bottom</wp:align>
                </wp:positionV>
                <wp:extent cx="2105025" cy="1395730"/>
                <wp:effectExtent l="5080" t="4445" r="4445" b="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395730"/>
                        </a:xfrm>
                        <a:prstGeom prst="rect">
                          <a:avLst/>
                        </a:prstGeom>
                        <a:gradFill rotWithShape="1">
                          <a:gsLst>
                            <a:gs pos="0">
                              <a:schemeClr val="accent1">
                                <a:lumMod val="100000"/>
                                <a:lumOff val="0"/>
                                <a:alpha val="0"/>
                              </a:schemeClr>
                            </a:gs>
                            <a:gs pos="100000">
                              <a:schemeClr val="accent1">
                                <a:lumMod val="40000"/>
                                <a:lumOff val="6000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alias w:val="Company"/>
                              <w:id w:val="71749683"/>
                              <w:placeholder>
                                <w:docPart w:val="523A4B2A4E3645DA812525A502D2B628"/>
                              </w:placeholder>
                              <w:dataBinding w:prefixMappings="xmlns:ns0='http://schemas.openxmlformats.org/officeDocument/2006/extended-properties'" w:xpath="/ns0:Properties[1]/ns0:Company[1]" w:storeItemID="{6668398D-A668-4E3E-A5EB-62B293D839F1}"/>
                              <w:text/>
                            </w:sdtPr>
                            <w:sdtEndPr/>
                            <w:sdtContent>
                              <w:p w14:paraId="1055B9DE" w14:textId="77777777" w:rsidR="00CB54DF" w:rsidRDefault="00B3468C">
                                <w:pPr>
                                  <w:pStyle w:val="ContactInformationHeading"/>
                                </w:pPr>
                                <w:r>
                                  <w:t>Inventory Management System</w:t>
                                </w:r>
                              </w:p>
                            </w:sdtContent>
                          </w:sdt>
                          <w:p w14:paraId="43C843E7" w14:textId="77777777" w:rsidR="00CB54DF" w:rsidRDefault="00B3468C">
                            <w:pPr>
                              <w:pStyle w:val="ContactInformation"/>
                            </w:pPr>
                            <w:r>
                              <w:t>Email: bpgriffee@mix.wvu.edu</w:t>
                            </w:r>
                          </w:p>
                          <w:p w14:paraId="74E1CEFB" w14:textId="77777777" w:rsidR="00CB54DF" w:rsidRDefault="00B3468C">
                            <w:pPr>
                              <w:pStyle w:val="ContactInformation"/>
                            </w:pPr>
                            <w:r>
                              <w:t>Github</w:t>
                            </w:r>
                            <w:r w:rsidR="00DC66B0">
                              <w:t>:</w:t>
                            </w:r>
                            <w:r>
                              <w:t xml:space="preserve"> </w:t>
                            </w:r>
                            <w:r w:rsidRPr="00B3468C">
                              <w:t>github.com/bpgriffee/WVUIMS</w:t>
                            </w:r>
                          </w:p>
                          <w:p w14:paraId="15CE59C3" w14:textId="77777777" w:rsidR="00CB54DF" w:rsidRDefault="00CB54DF">
                            <w:pPr>
                              <w:pStyle w:val="WebSiteAddress"/>
                            </w:pPr>
                          </w:p>
                        </w:txbxContent>
                      </wps:txbx>
                      <wps:bodyPr rot="0" vert="horz" wrap="square" lIns="91440" tIns="91440" rIns="91440" bIns="9144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 o:spid="_x0000_s1026" type="#_x0000_t202" style="position:absolute;margin-left:0;margin-top:0;width:165.75pt;height:109.9pt;z-index:251661312;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" fillcolor="#4f81bd [3204]" stroked="f">
                <v:fill opacity="0" color2="#b8cce4 [1300]" rotate="t" focusposition=",1" focussize="" focus="100%" type="gradientRadial">
                  <o:fill v:ext="view" type="gradientCenter"/>
                </v:fill>
                <v:textbox inset=",7.2pt,,7.2pt">
                  <w:txbxContent>
                    <w:sdt>
                      <w:sdtPr>
                        <w:alias w:val="Company"/>
                        <w:id w:val="71749683"/>
                        <w:placeholder>
                          <w:docPart w:val="523A4B2A4E3645DA812525A502D2B628"/>
                        </w:placeholder>
                        <w:dataBinding w:prefixMappings="xmlns:ns0='http://schemas.openxmlformats.org/officeDocument/2006/extended-properties'" w:xpath="/ns0:Properties[1]/ns0:Company[1]" w:storeItemID="{6668398D-A668-4E3E-A5EB-62B293D839F1}"/>
                        <w:text/>
                      </w:sdtPr>
                      <w:sdtEndPr/>
                      <w:sdtContent>
                        <w:p w:rsidR="00CB54DF" w:rsidRDefault="00B3468C">
                          <w:pPr>
                            <w:pStyle w:val="ContactInformationHeading"/>
                          </w:pPr>
                          <w:r>
                            <w:t>Inventory Management System</w:t>
                          </w:r>
                        </w:p>
                      </w:sdtContent>
                    </w:sdt>
                    <w:p w:rsidR="00CB54DF" w:rsidRDefault="00B3468C">
                      <w:pPr>
                        <w:pStyle w:val="ContactInformation"/>
                      </w:pPr>
                      <w:r>
                        <w:t>Email: bpgriffee@mix.wvu.edu</w:t>
                      </w:r>
                    </w:p>
                    <w:p w:rsidR="00CB54DF" w:rsidRDefault="00B3468C">
                      <w:pPr>
                        <w:pStyle w:val="ContactInformation"/>
                      </w:pPr>
                      <w:r>
                        <w:t>Github</w:t>
                      </w:r>
                      <w:r w:rsidR="00DC66B0">
                        <w:t>:</w:t>
                      </w:r>
                      <w:r>
                        <w:t xml:space="preserve"> </w:t>
                      </w:r>
                      <w:r w:rsidRPr="00B3468C">
                        <w:t>github.com/bpgriffee/WVUIMS</w:t>
                      </w:r>
                    </w:p>
                    <w:p w:rsidR="00CB54DF" w:rsidRDefault="00CB54DF">
                      <w:pPr>
                        <w:pStyle w:val="WebSiteAddress"/>
                      </w:pPr>
                    </w:p>
                  </w:txbxContent>
                </v:textbox>
                <w10:wrap anchorx="page" anchory="margin"/>
              </v:shape>
            </w:pict>
          </mc:Fallback>
        </mc:AlternateContent>
      </w:r>
      <w:r>
        <w:rPr>
          <w:noProof/>
        </w:rPr>
        <mc:AlternateContent>
          <mc:Choice Requires="wps">
            <w:drawing>
              <wp:anchor distT="0" distB="0" distL="114300" distR="114300" simplePos="0" relativeHeight="251664384" behindDoc="0" locked="0" layoutInCell="1" allowOverlap="1" wp14:anchorId="1AB917BE" wp14:editId="49D09C2E">
                <wp:simplePos x="0" y="0"/>
                <wp:positionH relativeFrom="margin">
                  <wp:align>right</wp:align>
                </wp:positionH>
                <wp:positionV relativeFrom="page">
                  <wp:posOffset>2122805</wp:posOffset>
                </wp:positionV>
                <wp:extent cx="2560320" cy="645795"/>
                <wp:effectExtent l="0" t="0" r="4445" b="3175"/>
                <wp:wrapNone/>
                <wp:docPr id="4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645795"/>
                        </a:xfrm>
                        <a:prstGeom prst="rect">
                          <a:avLst/>
                        </a:prstGeom>
                        <a:solidFill>
                          <a:srgbClr val="DAE1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alias w:val="Company"/>
                              <w:id w:val="71674626"/>
                              <w:dataBinding w:prefixMappings="xmlns:ns0='http://schemas.openxmlformats.org/officeDocument/2006/extended-properties'" w:xpath="/ns0:Properties[1]/ns0:Company[1]" w:storeItemID="{6668398D-A668-4E3E-A5EB-62B293D839F1}"/>
                              <w:text/>
                            </w:sdtPr>
                            <w:sdtEndPr/>
                            <w:sdtContent>
                              <w:p w14:paraId="13EBA5DF" w14:textId="77777777" w:rsidR="00CB54DF" w:rsidRDefault="00B3468C" w:rsidP="00B3468C">
                                <w:pPr>
                                  <w:pStyle w:val="BrochureTitle"/>
                                  <w:jc w:val="center"/>
                                </w:pPr>
                                <w:r>
                                  <w:t>Inventory Management System</w:t>
                                </w:r>
                              </w:p>
                            </w:sdtContent>
                          </w:sdt>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 Box 11" o:spid="_x0000_s1027" type="#_x0000_t202" style="position:absolute;margin-left:150.4pt;margin-top:167.15pt;width:201.6pt;height:5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" fillcolor="#dae1e8" stroked="f">
                <v:textbox>
                  <w:txbxContent>
                    <w:sdt>
                      <w:sdtPr>
                        <w:alias w:val="Company"/>
                        <w:id w:val="71674626"/>
                        <w:placeholder>
                          <w:docPart w:val="3657B3364F3C4807B535C7DC0569745C"/>
                        </w:placeholder>
                        <w:dataBinding w:prefixMappings="xmlns:ns0='http://schemas.openxmlformats.org/officeDocument/2006/extended-properties'" w:xpath="/ns0:Properties[1]/ns0:Company[1]" w:storeItemID="{6668398D-A668-4E3E-A5EB-62B293D839F1}"/>
                        <w:text/>
                      </w:sdtPr>
                      <w:sdtEndPr/>
                      <w:sdtContent>
                        <w:p w:rsidR="00CB54DF" w:rsidRDefault="00B3468C" w:rsidP="00B3468C">
                          <w:pPr>
                            <w:pStyle w:val="BrochureTitle"/>
                            <w:jc w:val="center"/>
                          </w:pPr>
                          <w:r>
                            <w:t>Inventory Management System</w:t>
                          </w:r>
                        </w:p>
                      </w:sdtContent>
                    </w:sdt>
                  </w:txbxContent>
                </v:textbox>
                <w10:wrap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304677A" wp14:editId="3B029A33">
                <wp:simplePos x="0" y="0"/>
                <wp:positionH relativeFrom="column">
                  <wp:posOffset>6571615</wp:posOffset>
                </wp:positionH>
                <wp:positionV relativeFrom="paragraph">
                  <wp:posOffset>2286000</wp:posOffset>
                </wp:positionV>
                <wp:extent cx="2560320" cy="300990"/>
                <wp:effectExtent l="0" t="0" r="2540" b="3810"/>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9EF88" w14:textId="77777777" w:rsidR="00CB54DF" w:rsidRDefault="00B3468C">
                            <w:pPr>
                              <w:pStyle w:val="BrochureSubtitle"/>
                            </w:pPr>
                            <w:r>
                              <w:t>Logistics simplified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 Box 8" o:spid="_x0000_s1028" type="#_x0000_t202" style="position:absolute;margin-left:517.45pt;margin-top:180pt;width:201.6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" filled="f" stroked="f">
                <v:textbox>
                  <w:txbxContent>
                    <w:p w:rsidR="00CB54DF" w:rsidRDefault="00B3468C">
                      <w:pPr>
                        <w:pStyle w:val="BrochureSubtitle"/>
                      </w:pPr>
                      <w:r>
                        <w:t>Logistics simplified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DE25910" wp14:editId="1F7FA00B">
                <wp:simplePos x="0" y="0"/>
                <wp:positionH relativeFrom="margin">
                  <wp:align>right</wp:align>
                </wp:positionH>
                <wp:positionV relativeFrom="margin">
                  <wp:align>bottom</wp:align>
                </wp:positionV>
                <wp:extent cx="2560320" cy="4271010"/>
                <wp:effectExtent l="6985" t="0" r="4445" b="5715"/>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4271010"/>
                        </a:xfrm>
                        <a:prstGeom prst="rect">
                          <a:avLst/>
                        </a:prstGeom>
                        <a:gradFill rotWithShape="0">
                          <a:gsLst>
                            <a:gs pos="0">
                              <a:schemeClr val="bg2">
                                <a:lumMod val="50000"/>
                                <a:lumOff val="0"/>
                                <a:alpha val="0"/>
                              </a:schemeClr>
                            </a:gs>
                            <a:gs pos="100000">
                              <a:schemeClr val="bg2">
                                <a:lumMod val="90000"/>
                                <a:lumOff val="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94AFF" w14:textId="77777777" w:rsidR="00CB54DF" w:rsidRDefault="00B3468C" w:rsidP="00B3468C">
                            <w:pPr>
                              <w:pStyle w:val="BrochureSubtitle2"/>
                            </w:pPr>
                            <w:r>
                              <w:t>Bradley Griffee</w:t>
                            </w:r>
                          </w:p>
                          <w:p w14:paraId="1A1EEDFC" w14:textId="77777777" w:rsidR="00B3468C" w:rsidRDefault="00B3468C" w:rsidP="00B3468C">
                            <w:pPr>
                              <w:pStyle w:val="BrochureSubtitle2"/>
                            </w:pPr>
                            <w:r>
                              <w:t>Brian Sizemore</w:t>
                            </w:r>
                          </w:p>
                          <w:p w14:paraId="2F9C8BC1" w14:textId="77777777" w:rsidR="00B3468C" w:rsidRDefault="00C32D45" w:rsidP="00B3468C">
                            <w:pPr>
                              <w:pStyle w:val="BrochureSubtitle2"/>
                            </w:pPr>
                            <w:r>
                              <w:t>Mark Morris</w:t>
                            </w:r>
                            <w:r w:rsidR="00B3468C">
                              <w:t>on</w:t>
                            </w:r>
                          </w:p>
                        </w:txbxContent>
                      </wps:txbx>
                      <wps:bodyPr rot="0" vert="horz" wrap="square" lIns="91440" tIns="32004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25910" id="Rectangle 4" o:spid="_x0000_s1029" style="position:absolute;margin-left:150.4pt;margin-top:0;width:201.6pt;height:336.3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" fillcolor="#938953 [1614]" stroked="f">
                <v:fill opacity="0" color2="#ddd8c2 [2894]" focusposition=",1" focussize="" focus="100%" type="gradientRadial">
                  <o:fill v:ext="view" type="gradientCenter"/>
                </v:fill>
                <v:textbox inset=",252pt">
                  <w:txbxContent>
                    <w:p w14:paraId="3BD94AFF" w14:textId="77777777" w:rsidR="00CB54DF" w:rsidRDefault="00B3468C" w:rsidP="00B3468C">
                      <w:pPr>
                        <w:pStyle w:val="BrochureSubtitle2"/>
                      </w:pPr>
                      <w:r>
                        <w:t>Bradley Griffee</w:t>
                      </w:r>
                    </w:p>
                    <w:p w14:paraId="1A1EEDFC" w14:textId="77777777" w:rsidR="00B3468C" w:rsidRDefault="00B3468C" w:rsidP="00B3468C">
                      <w:pPr>
                        <w:pStyle w:val="BrochureSubtitle2"/>
                      </w:pPr>
                      <w:r>
                        <w:t>Brian Sizemore</w:t>
                      </w:r>
                    </w:p>
                    <w:p w14:paraId="2F9C8BC1" w14:textId="77777777" w:rsidR="00B3468C" w:rsidRDefault="00C32D45" w:rsidP="00B3468C">
                      <w:pPr>
                        <w:pStyle w:val="BrochureSubtitle2"/>
                      </w:pPr>
                      <w:r>
                        <w:t>Mark Morris</w:t>
                      </w:r>
                      <w:r w:rsidR="00B3468C">
                        <w:t>on</w:t>
                      </w:r>
                    </w:p>
                  </w:txbxContent>
                </v:textbox>
                <w10:wrap anchorx="margin" anchory="margin"/>
              </v:rect>
            </w:pict>
          </mc:Fallback>
        </mc:AlternateContent>
      </w:r>
      <w:r>
        <w:rPr>
          <w:noProof/>
        </w:rPr>
        <mc:AlternateContent>
          <mc:Choice Requires="wps">
            <w:drawing>
              <wp:anchor distT="0" distB="0" distL="114300" distR="114300" simplePos="0" relativeHeight="251659264" behindDoc="0" locked="0" layoutInCell="1" allowOverlap="1" wp14:anchorId="7E2B88C1" wp14:editId="672A4E3F">
                <wp:simplePos x="0" y="0"/>
                <wp:positionH relativeFrom="margin">
                  <wp:align>right</wp:align>
                </wp:positionH>
                <wp:positionV relativeFrom="margin">
                  <wp:align>top</wp:align>
                </wp:positionV>
                <wp:extent cx="2560320" cy="2286000"/>
                <wp:effectExtent l="0" t="0" r="4445" b="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2286000"/>
                        </a:xfrm>
                        <a:prstGeom prst="rect">
                          <a:avLst/>
                        </a:prstGeom>
                        <a:gradFill rotWithShape="0">
                          <a:gsLst>
                            <a:gs pos="0">
                              <a:schemeClr val="accent1">
                                <a:lumMod val="100000"/>
                                <a:lumOff val="0"/>
                              </a:schemeClr>
                            </a:gs>
                            <a:gs pos="100000">
                              <a:schemeClr val="accent1">
                                <a:lumMod val="40000"/>
                                <a:lumOff val="6000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27BD1" w14:textId="77777777" w:rsidR="00CB54DF" w:rsidRDefault="00CB54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3" o:spid="_x0000_s1030" style="position:absolute;margin-left:150.4pt;margin-top:0;width:201.6pt;height:180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" fillcolor="#4f81bd [3204]" stroked="f">
                <v:fill color2="#b8cce4 [1300]" focusposition=",1" focussize="" focus="100%" type="gradientRadial">
                  <o:fill v:ext="view" type="gradientCenter"/>
                </v:fill>
                <v:textbox>
                  <w:txbxContent>
                    <w:p w:rsidR="00CB54DF" w:rsidRDefault="00CB54DF"/>
                  </w:txbxContent>
                </v:textbox>
                <w10:wrap anchorx="margin" anchory="margin"/>
              </v:rect>
            </w:pict>
          </mc:Fallback>
        </mc:AlternateContent>
      </w:r>
      <w:r>
        <w:rPr>
          <w:noProof/>
        </w:rPr>
        <mc:AlternateContent>
          <mc:Choice Requires="wps">
            <w:drawing>
              <wp:anchor distT="0" distB="0" distL="114300" distR="114300" simplePos="0" relativeHeight="251658240" behindDoc="1" locked="0" layoutInCell="1" allowOverlap="1" wp14:anchorId="5D08A3B9" wp14:editId="2F7DCC12">
                <wp:simplePos x="0" y="0"/>
                <wp:positionH relativeFrom="margin">
                  <wp:align>left</wp:align>
                </wp:positionH>
                <wp:positionV relativeFrom="margin">
                  <wp:align>bottom</wp:align>
                </wp:positionV>
                <wp:extent cx="2560320" cy="6858000"/>
                <wp:effectExtent l="0" t="0" r="1905" b="9525"/>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6858000"/>
                        </a:xfrm>
                        <a:prstGeom prst="rect">
                          <a:avLst/>
                        </a:prstGeom>
                        <a:gradFill rotWithShape="0">
                          <a:gsLst>
                            <a:gs pos="0">
                              <a:schemeClr val="bg2">
                                <a:lumMod val="50000"/>
                                <a:lumOff val="0"/>
                                <a:alpha val="0"/>
                              </a:schemeClr>
                            </a:gs>
                            <a:gs pos="100000">
                              <a:schemeClr val="bg2">
                                <a:lumMod val="90000"/>
                                <a:lumOff val="0"/>
                              </a:schemeClr>
                            </a:gs>
                          </a:gsLst>
                          <a:path path="rect">
                            <a:fillToRect t="100000" r="10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85991" w14:textId="77777777" w:rsidR="007F27F1" w:rsidRPr="003363BE" w:rsidRDefault="007F27F1" w:rsidP="003363BE">
                            <w:pPr>
                              <w:pStyle w:val="SectionHeading2"/>
                            </w:pPr>
                            <w:r w:rsidRPr="003363BE">
                              <w:t>Who We Are</w:t>
                            </w:r>
                          </w:p>
                          <w:p w14:paraId="3660CCE5" w14:textId="31D764ED" w:rsidR="007F27F1" w:rsidRDefault="007F27F1" w:rsidP="007F27F1">
                            <w:pPr>
                              <w:pStyle w:val="BrochureCopy"/>
                            </w:pPr>
                            <w:r>
                              <w:t>Our small team consists of three senior engineering students at West Virginia University. Each of us come from a very different background, so we understand that people have varyin</w:t>
                            </w:r>
                            <w:r w:rsidR="00840BCA">
                              <w:t>g responsibilities in life. But</w:t>
                            </w:r>
                            <w:r>
                              <w:t xml:space="preserve"> one thing we all have in common is that no one wants to do m</w:t>
                            </w:r>
                            <w:r w:rsidR="00840BCA">
                              <w:t>ore work than they have to do. O</w:t>
                            </w:r>
                            <w:r>
                              <w:t xml:space="preserve">ur product aims to relieve some of the busy work from managing a small business  </w:t>
                            </w:r>
                          </w:p>
                          <w:p w14:paraId="3AA13007" w14:textId="77777777" w:rsidR="007F27F1" w:rsidRDefault="007F27F1" w:rsidP="007F27F1">
                            <w:pPr>
                              <w:pStyle w:val="SectionHeading2"/>
                            </w:pPr>
                            <w:r>
                              <w:t>What We Are Doing</w:t>
                            </w:r>
                          </w:p>
                          <w:p w14:paraId="54BC5748" w14:textId="6993D79C" w:rsidR="007F27F1" w:rsidRDefault="007F27F1" w:rsidP="007F27F1">
                            <w:pPr>
                              <w:pStyle w:val="BrochureCopy"/>
                            </w:pPr>
                            <w:r>
                              <w:t>Our group is developing an inventory management system targeted to non-traditional inventories. All over the world small businesses are struggling with ef</w:t>
                            </w:r>
                            <w:r w:rsidR="00840BCA">
                              <w:t>ficiently keeping up with all</w:t>
                            </w:r>
                            <w:r>
                              <w:t xml:space="preserve"> the logistics it takes to manage inventory. Many of these companies already have a solution through the Universal Product Code (UPC) system, which are the barcodes you see on nearly everything you buy. However, many other businesses don’t have this luxury and are required to do everything manually. We are going to fix this.</w:t>
                            </w:r>
                          </w:p>
                          <w:p w14:paraId="586D3DB8" w14:textId="77777777" w:rsidR="003363BE" w:rsidRDefault="003363BE" w:rsidP="003363BE">
                            <w:pPr>
                              <w:pStyle w:val="SectionHeading2"/>
                            </w:pPr>
                            <w:r>
                              <w:t>Background</w:t>
                            </w:r>
                          </w:p>
                          <w:p w14:paraId="71E5B081" w14:textId="77777777" w:rsidR="003363BE" w:rsidRPr="003363BE" w:rsidRDefault="003363BE" w:rsidP="003363BE">
                            <w:pPr>
                              <w:pStyle w:val="BrochureCopy"/>
                            </w:pPr>
                            <w:r w:rsidRPr="003363BE">
                              <w:t>Develop an inventory management system for non-traditional inventories with three core development principles:</w:t>
                            </w:r>
                          </w:p>
                          <w:p w14:paraId="13B13DF3" w14:textId="77777777" w:rsidR="003363BE" w:rsidRPr="003363BE" w:rsidRDefault="003363BE" w:rsidP="003363BE">
                            <w:pPr>
                              <w:pStyle w:val="BrochureCopy"/>
                              <w:numPr>
                                <w:ilvl w:val="0"/>
                                <w:numId w:val="3"/>
                              </w:numPr>
                              <w:spacing w:after="0"/>
                              <w:ind w:left="504"/>
                            </w:pPr>
                            <w:r w:rsidRPr="003363BE">
                              <w:t>User-Friendly</w:t>
                            </w:r>
                          </w:p>
                          <w:p w14:paraId="11A25B23" w14:textId="77777777" w:rsidR="003363BE" w:rsidRPr="003363BE" w:rsidRDefault="003363BE" w:rsidP="003363BE">
                            <w:pPr>
                              <w:pStyle w:val="BrochureCopy"/>
                              <w:numPr>
                                <w:ilvl w:val="0"/>
                                <w:numId w:val="3"/>
                              </w:numPr>
                              <w:spacing w:after="0"/>
                              <w:ind w:left="504"/>
                            </w:pPr>
                            <w:r w:rsidRPr="003363BE">
                              <w:t>Use existing infrastructure</w:t>
                            </w:r>
                          </w:p>
                          <w:p w14:paraId="1C8F089C" w14:textId="77777777" w:rsidR="003363BE" w:rsidRDefault="003363BE" w:rsidP="003363BE">
                            <w:pPr>
                              <w:pStyle w:val="BrochureCopy"/>
                              <w:numPr>
                                <w:ilvl w:val="0"/>
                                <w:numId w:val="3"/>
                              </w:numPr>
                              <w:spacing w:after="0"/>
                              <w:ind w:left="504"/>
                            </w:pPr>
                            <w:r w:rsidRPr="003363BE">
                              <w:t>Scale with the business</w:t>
                            </w:r>
                          </w:p>
                          <w:p w14:paraId="364A19AC" w14:textId="77777777" w:rsidR="003363BE" w:rsidRPr="003363BE" w:rsidRDefault="003363BE" w:rsidP="003363BE">
                            <w:pPr>
                              <w:pStyle w:val="BrochureCopy"/>
                              <w:spacing w:after="0"/>
                              <w:ind w:left="144"/>
                            </w:pPr>
                          </w:p>
                          <w:p w14:paraId="53C79C85" w14:textId="65D350EF" w:rsidR="003363BE" w:rsidRDefault="003363BE" w:rsidP="003363BE">
                            <w:pPr>
                              <w:pStyle w:val="BrochureCopy"/>
                            </w:pPr>
                            <w:r w:rsidRPr="003363BE">
                              <w:t>By taking in</w:t>
                            </w:r>
                            <w:r w:rsidR="002D6DCF">
                              <w:t xml:space="preserve"> </w:t>
                            </w:r>
                            <w:r w:rsidRPr="003363BE">
                              <w:t>to account the variety of customers who will benefit from our system we can create a more robust product for everyone.</w:t>
                            </w:r>
                          </w:p>
                          <w:p w14:paraId="2BCC8DA2" w14:textId="77777777" w:rsidR="003363BE" w:rsidRDefault="003363BE" w:rsidP="007F27F1">
                            <w:pPr>
                              <w:pStyle w:val="BrochureCopy"/>
                            </w:pPr>
                          </w:p>
                          <w:p w14:paraId="6162483B" w14:textId="77777777" w:rsidR="00CB54DF" w:rsidRDefault="00CB54DF" w:rsidP="007F27F1">
                            <w:pPr>
                              <w:pStyle w:val="BrochureCopy"/>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8A3B9" id="Rectangle 2" o:spid="_x0000_s1031" style="position:absolute;margin-left:0;margin-top:0;width:201.6pt;height:540pt;z-index:-251658240;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" fillcolor="#938953 [1614]" stroked="f">
                <v:fill opacity="0" color2="#ddd8c2 [2894]" focusposition=",1" focussize="" focus="100%" type="gradientRadial">
                  <o:fill v:ext="view" type="gradientCenter"/>
                </v:fill>
                <v:textbox>
                  <w:txbxContent>
                    <w:p w14:paraId="17085991" w14:textId="77777777" w:rsidR="007F27F1" w:rsidRPr="003363BE" w:rsidRDefault="007F27F1" w:rsidP="003363BE">
                      <w:pPr>
                        <w:pStyle w:val="SectionHeading2"/>
                      </w:pPr>
                      <w:r w:rsidRPr="003363BE">
                        <w:t>Who We Are</w:t>
                      </w:r>
                    </w:p>
                    <w:p w14:paraId="3660CCE5" w14:textId="31D764ED" w:rsidR="007F27F1" w:rsidRDefault="007F27F1" w:rsidP="007F27F1">
                      <w:pPr>
                        <w:pStyle w:val="BrochureCopy"/>
                      </w:pPr>
                      <w:r>
                        <w:t>Our small team consists of three senior engineering students at West Virginia University. Each of us come from a very different background, so we understand that people have varyin</w:t>
                      </w:r>
                      <w:r w:rsidR="00840BCA">
                        <w:t>g responsibilities in life. But</w:t>
                      </w:r>
                      <w:r>
                        <w:t xml:space="preserve"> one thing we all have in common is that no one wants to do m</w:t>
                      </w:r>
                      <w:r w:rsidR="00840BCA">
                        <w:t>ore work than they have to do. O</w:t>
                      </w:r>
                      <w:r>
                        <w:t xml:space="preserve">ur product aims to relieve some of the busy work from managing a small business  </w:t>
                      </w:r>
                    </w:p>
                    <w:p w14:paraId="3AA13007" w14:textId="77777777" w:rsidR="007F27F1" w:rsidRDefault="007F27F1" w:rsidP="007F27F1">
                      <w:pPr>
                        <w:pStyle w:val="SectionHeading2"/>
                      </w:pPr>
                      <w:r>
                        <w:t>What We Are Doing</w:t>
                      </w:r>
                    </w:p>
                    <w:p w14:paraId="54BC5748" w14:textId="6993D79C" w:rsidR="007F27F1" w:rsidRDefault="007F27F1" w:rsidP="007F27F1">
                      <w:pPr>
                        <w:pStyle w:val="BrochureCopy"/>
                      </w:pPr>
                      <w:r>
                        <w:t>Our group is developing an inventory management system targeted to non-traditional inventories. All over the world small businesses are struggling with ef</w:t>
                      </w:r>
                      <w:r w:rsidR="00840BCA">
                        <w:t>ficiently keeping up with all</w:t>
                      </w:r>
                      <w:r>
                        <w:t xml:space="preserve"> the logistics it takes to manage inventory. Many of these companies already have a solution through the Universal Product Code (UPC) system, which are the barcodes you see on nearly everything you buy. However, many other businesses don’t have this luxury and are required to do everything manually. We are going to fix this.</w:t>
                      </w:r>
                    </w:p>
                    <w:p w14:paraId="586D3DB8" w14:textId="77777777" w:rsidR="003363BE" w:rsidRDefault="003363BE" w:rsidP="003363BE">
                      <w:pPr>
                        <w:pStyle w:val="SectionHeading2"/>
                      </w:pPr>
                      <w:r>
                        <w:t>Background</w:t>
                      </w:r>
                    </w:p>
                    <w:p w14:paraId="71E5B081" w14:textId="77777777" w:rsidR="003363BE" w:rsidRPr="003363BE" w:rsidRDefault="003363BE" w:rsidP="003363BE">
                      <w:pPr>
                        <w:pStyle w:val="BrochureCopy"/>
                      </w:pPr>
                      <w:r w:rsidRPr="003363BE">
                        <w:t>Develop an inventory management system for non-traditional inventories with three core development principles:</w:t>
                      </w:r>
                    </w:p>
                    <w:p w14:paraId="13B13DF3" w14:textId="77777777" w:rsidR="003363BE" w:rsidRPr="003363BE" w:rsidRDefault="003363BE" w:rsidP="003363BE">
                      <w:pPr>
                        <w:pStyle w:val="BrochureCopy"/>
                        <w:numPr>
                          <w:ilvl w:val="0"/>
                          <w:numId w:val="3"/>
                        </w:numPr>
                        <w:spacing w:after="0"/>
                        <w:ind w:left="504"/>
                      </w:pPr>
                      <w:r w:rsidRPr="003363BE">
                        <w:t>User-Friendly</w:t>
                      </w:r>
                    </w:p>
                    <w:p w14:paraId="11A25B23" w14:textId="77777777" w:rsidR="003363BE" w:rsidRPr="003363BE" w:rsidRDefault="003363BE" w:rsidP="003363BE">
                      <w:pPr>
                        <w:pStyle w:val="BrochureCopy"/>
                        <w:numPr>
                          <w:ilvl w:val="0"/>
                          <w:numId w:val="3"/>
                        </w:numPr>
                        <w:spacing w:after="0"/>
                        <w:ind w:left="504"/>
                      </w:pPr>
                      <w:r w:rsidRPr="003363BE">
                        <w:t>Use existing infrastructure</w:t>
                      </w:r>
                    </w:p>
                    <w:p w14:paraId="1C8F089C" w14:textId="77777777" w:rsidR="003363BE" w:rsidRDefault="003363BE" w:rsidP="003363BE">
                      <w:pPr>
                        <w:pStyle w:val="BrochureCopy"/>
                        <w:numPr>
                          <w:ilvl w:val="0"/>
                          <w:numId w:val="3"/>
                        </w:numPr>
                        <w:spacing w:after="0"/>
                        <w:ind w:left="504"/>
                      </w:pPr>
                      <w:r w:rsidRPr="003363BE">
                        <w:t>Scale with the business</w:t>
                      </w:r>
                    </w:p>
                    <w:p w14:paraId="364A19AC" w14:textId="77777777" w:rsidR="003363BE" w:rsidRPr="003363BE" w:rsidRDefault="003363BE" w:rsidP="003363BE">
                      <w:pPr>
                        <w:pStyle w:val="BrochureCopy"/>
                        <w:spacing w:after="0"/>
                        <w:ind w:left="144"/>
                      </w:pPr>
                    </w:p>
                    <w:p w14:paraId="53C79C85" w14:textId="65D350EF" w:rsidR="003363BE" w:rsidRDefault="003363BE" w:rsidP="003363BE">
                      <w:pPr>
                        <w:pStyle w:val="BrochureCopy"/>
                      </w:pPr>
                      <w:r w:rsidRPr="003363BE">
                        <w:t>By taking in</w:t>
                      </w:r>
                      <w:r w:rsidR="002D6DCF">
                        <w:t xml:space="preserve"> </w:t>
                      </w:r>
                      <w:r w:rsidRPr="003363BE">
                        <w:t>to account the variety of customers who will benefit from our system we can create a more robust product for everyone.</w:t>
                      </w:r>
                    </w:p>
                    <w:p w14:paraId="2BCC8DA2" w14:textId="77777777" w:rsidR="003363BE" w:rsidRDefault="003363BE" w:rsidP="007F27F1">
                      <w:pPr>
                        <w:pStyle w:val="BrochureCopy"/>
                      </w:pPr>
                    </w:p>
                    <w:p w14:paraId="6162483B" w14:textId="77777777" w:rsidR="00CB54DF" w:rsidRDefault="00CB54DF" w:rsidP="007F27F1">
                      <w:pPr>
                        <w:pStyle w:val="BrochureCopy"/>
                      </w:pPr>
                    </w:p>
                  </w:txbxContent>
                </v:textbox>
                <w10:wrap anchorx="margin" anchory="margin"/>
              </v:rect>
            </w:pict>
          </mc:Fallback>
        </mc:AlternateContent>
      </w:r>
    </w:p>
    <w:p w14:paraId="14B86031" w14:textId="77777777" w:rsidR="00CB54DF" w:rsidRDefault="003363BE" w:rsidP="003363BE">
      <w:pPr>
        <w:pStyle w:val="SectionHeading1"/>
      </w:pPr>
      <w:r>
        <w:lastRenderedPageBreak/>
        <w:t>Background</w:t>
      </w:r>
    </w:p>
    <w:p w14:paraId="004EF911" w14:textId="6500E450" w:rsidR="003363BE" w:rsidRPr="003363BE" w:rsidRDefault="003363BE" w:rsidP="003363BE">
      <w:pPr>
        <w:pStyle w:val="BrochureCopy"/>
      </w:pPr>
      <w:r w:rsidRPr="003363BE">
        <w:rPr>
          <w:b/>
          <w:bCs/>
          <w:i/>
        </w:rPr>
        <w:t xml:space="preserve">Current systems rely on UPC codes. </w:t>
      </w:r>
      <w:r w:rsidRPr="003363BE">
        <w:rPr>
          <w:b/>
          <w:bCs/>
          <w:i/>
        </w:rPr>
        <w:br/>
      </w:r>
      <w:r w:rsidR="002D6DCF">
        <w:t>With all</w:t>
      </w:r>
      <w:r w:rsidRPr="003363BE">
        <w:t xml:space="preserve"> modern systems using the existing barcode systems</w:t>
      </w:r>
      <w:r w:rsidR="002D6DCF">
        <w:t>,</w:t>
      </w:r>
      <w:r w:rsidRPr="003363BE">
        <w:t xml:space="preserve"> the market for a more generalized system is prime.</w:t>
      </w:r>
    </w:p>
    <w:p w14:paraId="70B5BCAB" w14:textId="3678C0A6" w:rsidR="003363BE" w:rsidRPr="003363BE" w:rsidRDefault="003363BE" w:rsidP="003363BE">
      <w:pPr>
        <w:pStyle w:val="BrochureCopy"/>
      </w:pPr>
      <w:r w:rsidRPr="003363BE">
        <w:rPr>
          <w:b/>
          <w:bCs/>
          <w:i/>
        </w:rPr>
        <w:t xml:space="preserve">Current systems have too many unnecessary features. </w:t>
      </w:r>
      <w:r>
        <w:rPr>
          <w:b/>
          <w:bCs/>
        </w:rPr>
        <w:br/>
      </w:r>
      <w:r w:rsidRPr="003363BE">
        <w:t>By bombarding the end-user with confusing to use, ultimately fruitless</w:t>
      </w:r>
      <w:r w:rsidR="002D6DCF">
        <w:t>,</w:t>
      </w:r>
      <w:r w:rsidRPr="003363BE">
        <w:t xml:space="preserve"> features and tools</w:t>
      </w:r>
      <w:r w:rsidR="002D6DCF">
        <w:t>,</w:t>
      </w:r>
      <w:bookmarkStart w:id="0" w:name="_GoBack"/>
      <w:bookmarkEnd w:id="0"/>
      <w:r w:rsidRPr="003363BE">
        <w:t xml:space="preserve"> the system becomes overly complicated and hard to manage</w:t>
      </w:r>
    </w:p>
    <w:p w14:paraId="0713CE82" w14:textId="77777777" w:rsidR="00CB54DF" w:rsidRDefault="003363BE">
      <w:pPr>
        <w:pStyle w:val="BrochureCopy"/>
      </w:pPr>
      <w:r w:rsidRPr="003363BE">
        <w:rPr>
          <w:b/>
          <w:bCs/>
          <w:i/>
        </w:rPr>
        <w:t>Current systems try to do it all.</w:t>
      </w:r>
      <w:r w:rsidRPr="003363BE">
        <w:rPr>
          <w:i/>
        </w:rPr>
        <w:t xml:space="preserve"> </w:t>
      </w:r>
      <w:r>
        <w:br/>
      </w:r>
      <w:r w:rsidRPr="003363BE">
        <w:t>Even the most basic systems out there are trying to</w:t>
      </w:r>
      <w:r w:rsidRPr="003363BE">
        <w:rPr>
          <w:b/>
          <w:bCs/>
        </w:rPr>
        <w:t xml:space="preserve"> </w:t>
      </w:r>
      <w:r w:rsidRPr="003363BE">
        <w:t>do everything at once: manage inventory, generate statistics, be a point of sale device, and be the database</w:t>
      </w:r>
      <w:r>
        <w:t>.</w:t>
      </w:r>
    </w:p>
    <w:p w14:paraId="1DE5FFC2" w14:textId="77777777" w:rsidR="00CB54DF" w:rsidRDefault="00CB54DF" w:rsidP="003363BE">
      <w:pPr>
        <w:pStyle w:val="SectionHeading2"/>
      </w:pPr>
    </w:p>
    <w:p w14:paraId="1B91879A" w14:textId="77777777" w:rsidR="00CB54DF" w:rsidRDefault="003363BE">
      <w:pPr>
        <w:pStyle w:val="SectionHeading1"/>
      </w:pPr>
      <w:r>
        <w:t>Objectives</w:t>
      </w:r>
    </w:p>
    <w:p w14:paraId="390BD56B" w14:textId="77777777" w:rsidR="003363BE" w:rsidRPr="003363BE" w:rsidRDefault="003363BE" w:rsidP="003363BE">
      <w:pPr>
        <w:pStyle w:val="BrochureCopy"/>
      </w:pPr>
      <w:r w:rsidRPr="003363BE">
        <w:rPr>
          <w:b/>
          <w:bCs/>
          <w:i/>
        </w:rPr>
        <w:t>Stop relying on old technology</w:t>
      </w:r>
      <w:r w:rsidRPr="003363BE">
        <w:rPr>
          <w:i/>
        </w:rPr>
        <w:t>.</w:t>
      </w:r>
      <w:r w:rsidRPr="003363BE">
        <w:rPr>
          <w:i/>
        </w:rPr>
        <w:br/>
      </w:r>
      <w:r w:rsidRPr="003363BE">
        <w:t>We want the system to assign the unique identifiers so that the user can more organically sort their inventory.</w:t>
      </w:r>
    </w:p>
    <w:p w14:paraId="160745BC" w14:textId="77777777" w:rsidR="003363BE" w:rsidRDefault="003363BE" w:rsidP="003363BE">
      <w:pPr>
        <w:pStyle w:val="BrochureCopy"/>
      </w:pPr>
      <w:r w:rsidRPr="003363BE">
        <w:rPr>
          <w:b/>
          <w:bCs/>
          <w:i/>
        </w:rPr>
        <w:t xml:space="preserve">Simplify the process. </w:t>
      </w:r>
      <w:r w:rsidRPr="003363BE">
        <w:rPr>
          <w:b/>
          <w:bCs/>
          <w:i/>
        </w:rPr>
        <w:br/>
      </w:r>
      <w:r w:rsidRPr="003363BE">
        <w:t>Checking an item into inventory should take a few seconds, that’s it.</w:t>
      </w:r>
    </w:p>
    <w:p w14:paraId="300B0B4C" w14:textId="77777777" w:rsidR="003363BE" w:rsidRPr="003363BE" w:rsidRDefault="003363BE" w:rsidP="003363BE">
      <w:pPr>
        <w:pStyle w:val="BrochureCopy"/>
        <w:rPr>
          <w:b/>
          <w:bCs/>
        </w:rPr>
      </w:pPr>
      <w:r w:rsidRPr="003363BE">
        <w:rPr>
          <w:b/>
          <w:bCs/>
          <w:i/>
        </w:rPr>
        <w:t xml:space="preserve">Simplify the system. </w:t>
      </w:r>
      <w:r w:rsidRPr="003363BE">
        <w:rPr>
          <w:b/>
          <w:bCs/>
          <w:i/>
        </w:rPr>
        <w:br/>
      </w:r>
      <w:r w:rsidRPr="003363BE">
        <w:t>Reinventing the wheel is a waste of time, by using tried and true technology we become more reliable and more scalable instantaneously.</w:t>
      </w:r>
    </w:p>
    <w:p w14:paraId="32BD3FD2" w14:textId="77777777" w:rsidR="003363BE" w:rsidRDefault="003363BE" w:rsidP="003363BE">
      <w:pPr>
        <w:pStyle w:val="BrochureCopy"/>
      </w:pPr>
      <w:r w:rsidRPr="003363BE">
        <w:rPr>
          <w:b/>
          <w:bCs/>
          <w:i/>
        </w:rPr>
        <w:t xml:space="preserve">The user is paramount. </w:t>
      </w:r>
      <w:r w:rsidRPr="003363BE">
        <w:rPr>
          <w:b/>
          <w:bCs/>
          <w:i/>
        </w:rPr>
        <w:br/>
      </w:r>
      <w:r w:rsidRPr="003363BE">
        <w:t>Ultimately a system is only as good as its user. There is nothing more important than keep</w:t>
      </w:r>
      <w:r>
        <w:t>ing</w:t>
      </w:r>
      <w:r w:rsidRPr="003363BE">
        <w:t xml:space="preserve"> the user informed, happy, and making money.</w:t>
      </w:r>
    </w:p>
    <w:p w14:paraId="214633A2" w14:textId="77777777" w:rsidR="003363BE" w:rsidRDefault="003363BE" w:rsidP="003363BE">
      <w:pPr>
        <w:pStyle w:val="BrochureCopy"/>
      </w:pPr>
    </w:p>
    <w:p w14:paraId="1D378740" w14:textId="77777777" w:rsidR="003363BE" w:rsidRPr="003363BE" w:rsidRDefault="003363BE" w:rsidP="003363BE">
      <w:pPr>
        <w:pStyle w:val="BrochureCopy"/>
        <w:rPr>
          <w:b/>
          <w:bCs/>
        </w:rPr>
      </w:pPr>
    </w:p>
    <w:p w14:paraId="764C5AF8" w14:textId="77777777" w:rsidR="003363BE" w:rsidRPr="003363BE" w:rsidRDefault="003363BE" w:rsidP="003363BE">
      <w:pPr>
        <w:pStyle w:val="BrochureCopy"/>
      </w:pPr>
    </w:p>
    <w:p w14:paraId="6A4AC930" w14:textId="77777777" w:rsidR="003363BE" w:rsidRDefault="003363BE" w:rsidP="003363BE">
      <w:pPr>
        <w:pStyle w:val="SectionHeading1"/>
      </w:pPr>
      <w:r>
        <w:lastRenderedPageBreak/>
        <w:t>Technologies</w:t>
      </w:r>
    </w:p>
    <w:p w14:paraId="52152242" w14:textId="77777777" w:rsidR="003363BE" w:rsidRPr="003363BE" w:rsidRDefault="003363BE" w:rsidP="003363BE">
      <w:pPr>
        <w:pStyle w:val="BrochureCopy"/>
      </w:pPr>
      <w:r w:rsidRPr="003363BE">
        <w:t>We want to use tried and true technologies to make the experience as seamless and reliable as possible. Just a few of what we will be using is:</w:t>
      </w:r>
    </w:p>
    <w:p w14:paraId="0FD0266E" w14:textId="77777777" w:rsidR="00801F19" w:rsidRPr="003363BE" w:rsidRDefault="003363BE" w:rsidP="003363BE">
      <w:pPr>
        <w:pStyle w:val="BrochureCopy"/>
        <w:numPr>
          <w:ilvl w:val="0"/>
          <w:numId w:val="4"/>
        </w:numPr>
      </w:pPr>
      <w:r w:rsidRPr="003363BE">
        <w:t>MySQL - Database</w:t>
      </w:r>
    </w:p>
    <w:p w14:paraId="3F5F0561" w14:textId="77777777" w:rsidR="00801F19" w:rsidRPr="003363BE" w:rsidRDefault="003363BE" w:rsidP="003363BE">
      <w:pPr>
        <w:pStyle w:val="BrochureCopy"/>
        <w:numPr>
          <w:ilvl w:val="0"/>
          <w:numId w:val="4"/>
        </w:numPr>
      </w:pPr>
      <w:r w:rsidRPr="003363BE">
        <w:t>Java - API and Core</w:t>
      </w:r>
    </w:p>
    <w:p w14:paraId="3B5E35A7" w14:textId="77777777" w:rsidR="00801F19" w:rsidRPr="003363BE" w:rsidRDefault="003363BE" w:rsidP="003363BE">
      <w:pPr>
        <w:pStyle w:val="BrochureCopy"/>
        <w:numPr>
          <w:ilvl w:val="0"/>
          <w:numId w:val="4"/>
        </w:numPr>
      </w:pPr>
      <w:r w:rsidRPr="003363BE">
        <w:t>Android - Mobile Application</w:t>
      </w:r>
    </w:p>
    <w:p w14:paraId="283D1239" w14:textId="77777777" w:rsidR="003363BE" w:rsidRDefault="003363BE" w:rsidP="004C4D50">
      <w:pPr>
        <w:pStyle w:val="BrochureCopy"/>
        <w:numPr>
          <w:ilvl w:val="0"/>
          <w:numId w:val="4"/>
        </w:numPr>
      </w:pPr>
      <w:r w:rsidRPr="003363BE">
        <w:t xml:space="preserve">Google Material Design </w:t>
      </w:r>
      <w:r>
        <w:t>–</w:t>
      </w:r>
      <w:r w:rsidRPr="003363BE">
        <w:t xml:space="preserve"> Principles</w:t>
      </w:r>
      <w:r w:rsidR="00EA15E2">
        <w:br/>
      </w:r>
      <w:r w:rsidR="00EA15E2">
        <w:br/>
      </w:r>
      <w:r w:rsidR="00EA15E2">
        <w:br/>
      </w:r>
    </w:p>
    <w:p w14:paraId="49F0E448" w14:textId="77777777" w:rsidR="00EA15E2" w:rsidRDefault="003363BE" w:rsidP="00EA15E2">
      <w:pPr>
        <w:pStyle w:val="BrochureCopy"/>
        <w:jc w:val="center"/>
      </w:pPr>
      <w:r>
        <w:rPr>
          <w:noProof/>
        </w:rPr>
        <w:drawing>
          <wp:inline distT="0" distB="0" distL="0" distR="0" wp14:anchorId="080A9C8B" wp14:editId="1A243759">
            <wp:extent cx="2743200" cy="2166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vuimsTechnolog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166620"/>
                    </a:xfrm>
                    <a:prstGeom prst="rect">
                      <a:avLst/>
                    </a:prstGeom>
                  </pic:spPr>
                </pic:pic>
              </a:graphicData>
            </a:graphic>
          </wp:inline>
        </w:drawing>
      </w:r>
      <w:r w:rsidR="00EA15E2">
        <w:br/>
      </w:r>
      <w:r w:rsidR="00EA15E2">
        <w:br/>
      </w:r>
      <w:r w:rsidR="00EA15E2">
        <w:rPr>
          <w:noProof/>
        </w:rPr>
        <w:drawing>
          <wp:inline distT="0" distB="0" distL="0" distR="0" wp14:anchorId="7A6C034E" wp14:editId="1CC7CD76">
            <wp:extent cx="1274669" cy="1238250"/>
            <wp:effectExtent l="76200" t="95250" r="40005" b="38100"/>
            <wp:docPr id="2" name="Picture 2" descr="Image result for google material des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ogle material design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1291" cy="1244683"/>
                    </a:xfrm>
                    <a:prstGeom prst="rect">
                      <a:avLst/>
                    </a:prstGeom>
                    <a:noFill/>
                    <a:ln>
                      <a:noFill/>
                    </a:ln>
                    <a:effectLst>
                      <a:outerShdw blurRad="50800" dist="38100" dir="13500000" algn="br" rotWithShape="0">
                        <a:prstClr val="black">
                          <a:alpha val="40000"/>
                        </a:prstClr>
                      </a:outerShdw>
                    </a:effectLst>
                  </pic:spPr>
                </pic:pic>
              </a:graphicData>
            </a:graphic>
          </wp:inline>
        </w:drawing>
      </w:r>
      <w:r w:rsidR="00EA15E2">
        <w:br/>
      </w:r>
      <w:r w:rsidR="00EA15E2">
        <w:br/>
      </w:r>
      <w:r w:rsidR="00EA15E2">
        <w:br/>
      </w:r>
      <w:r w:rsidR="00EA15E2">
        <w:lastRenderedPageBreak/>
        <w:br/>
      </w:r>
    </w:p>
    <w:p w14:paraId="39727440" w14:textId="77777777" w:rsidR="00CB54DF" w:rsidRDefault="00C11F06" w:rsidP="00EA15E2">
      <w:pPr>
        <w:pStyle w:val="SectionHeading1"/>
      </w:pPr>
      <w:r>
        <w:t>Process</w:t>
      </w:r>
    </w:p>
    <w:p w14:paraId="76E289C6" w14:textId="77777777" w:rsidR="00CB54DF" w:rsidRDefault="00C11F06" w:rsidP="00C11F06">
      <w:pPr>
        <w:pStyle w:val="BrochureCopy"/>
      </w:pPr>
      <w:r>
        <w:rPr>
          <w:noProof/>
        </w:rPr>
        <w:drawing>
          <wp:inline distT="0" distB="0" distL="0" distR="0" wp14:anchorId="3821E0BD" wp14:editId="06B78755">
            <wp:extent cx="2743200" cy="3997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vuims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3997325"/>
                    </a:xfrm>
                    <a:prstGeom prst="rect">
                      <a:avLst/>
                    </a:prstGeom>
                  </pic:spPr>
                </pic:pic>
              </a:graphicData>
            </a:graphic>
          </wp:inline>
        </w:drawing>
      </w:r>
    </w:p>
    <w:p w14:paraId="6BCC588E" w14:textId="77777777" w:rsidR="003363BE" w:rsidRDefault="003363BE" w:rsidP="003363BE">
      <w:pPr>
        <w:pStyle w:val="SectionHeading1"/>
      </w:pPr>
      <w:r>
        <w:t>Conclusions</w:t>
      </w:r>
    </w:p>
    <w:p w14:paraId="196E2185" w14:textId="77777777" w:rsidR="003363BE" w:rsidRPr="003363BE" w:rsidRDefault="003363BE" w:rsidP="003363BE">
      <w:pPr>
        <w:pStyle w:val="BrochureCopy"/>
      </w:pPr>
      <w:r w:rsidRPr="003363BE">
        <w:t>The US Navy developed the acronym KISS in the 1960s to stand for “Keep it simple, stupid.” With that as one of our core development principles we hope to simplify the logistics of managing businesses so that people can get back to what matters.</w:t>
      </w:r>
    </w:p>
    <w:p w14:paraId="3108AE61" w14:textId="77777777" w:rsidR="003363BE" w:rsidRDefault="003363BE" w:rsidP="003363BE">
      <w:pPr>
        <w:pStyle w:val="BrochureCopy"/>
      </w:pPr>
    </w:p>
    <w:sectPr w:rsidR="003363BE" w:rsidSect="00CB54DF">
      <w:pgSz w:w="15840" w:h="12240" w:orient="landscape"/>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7CF72" w14:textId="77777777" w:rsidR="008B6B25" w:rsidRDefault="008B6B25" w:rsidP="003363BE">
      <w:pPr>
        <w:spacing w:after="0" w:line="240" w:lineRule="auto"/>
      </w:pPr>
      <w:r>
        <w:separator/>
      </w:r>
    </w:p>
  </w:endnote>
  <w:endnote w:type="continuationSeparator" w:id="0">
    <w:p w14:paraId="7C5EA8E9" w14:textId="77777777" w:rsidR="008B6B25" w:rsidRDefault="008B6B25" w:rsidP="0033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99660" w14:textId="77777777" w:rsidR="008B6B25" w:rsidRDefault="008B6B25" w:rsidP="003363BE">
      <w:pPr>
        <w:spacing w:after="0" w:line="240" w:lineRule="auto"/>
      </w:pPr>
      <w:r>
        <w:separator/>
      </w:r>
    </w:p>
  </w:footnote>
  <w:footnote w:type="continuationSeparator" w:id="0">
    <w:p w14:paraId="51DFD65C" w14:textId="77777777" w:rsidR="008B6B25" w:rsidRDefault="008B6B25" w:rsidP="003363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0BB1"/>
    <w:multiLevelType w:val="hybridMultilevel"/>
    <w:tmpl w:val="D2F20380"/>
    <w:lvl w:ilvl="0" w:tplc="B61A71D8">
      <w:start w:val="1"/>
      <w:numFmt w:val="decimal"/>
      <w:pStyle w:val="Brochure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0C3788"/>
    <w:multiLevelType w:val="hybridMultilevel"/>
    <w:tmpl w:val="3942E796"/>
    <w:lvl w:ilvl="0" w:tplc="FAB80664">
      <w:start w:val="1"/>
      <w:numFmt w:val="bullet"/>
      <w:lvlText w:val="•"/>
      <w:lvlJc w:val="left"/>
      <w:pPr>
        <w:tabs>
          <w:tab w:val="num" w:pos="720"/>
        </w:tabs>
        <w:ind w:left="720" w:hanging="360"/>
      </w:pPr>
      <w:rPr>
        <w:rFonts w:ascii="Arial" w:hAnsi="Arial" w:hint="default"/>
      </w:rPr>
    </w:lvl>
    <w:lvl w:ilvl="1" w:tplc="AB626976" w:tentative="1">
      <w:start w:val="1"/>
      <w:numFmt w:val="bullet"/>
      <w:lvlText w:val="•"/>
      <w:lvlJc w:val="left"/>
      <w:pPr>
        <w:tabs>
          <w:tab w:val="num" w:pos="1440"/>
        </w:tabs>
        <w:ind w:left="1440" w:hanging="360"/>
      </w:pPr>
      <w:rPr>
        <w:rFonts w:ascii="Arial" w:hAnsi="Arial" w:hint="default"/>
      </w:rPr>
    </w:lvl>
    <w:lvl w:ilvl="2" w:tplc="3B9E7CA2" w:tentative="1">
      <w:start w:val="1"/>
      <w:numFmt w:val="bullet"/>
      <w:lvlText w:val="•"/>
      <w:lvlJc w:val="left"/>
      <w:pPr>
        <w:tabs>
          <w:tab w:val="num" w:pos="2160"/>
        </w:tabs>
        <w:ind w:left="2160" w:hanging="360"/>
      </w:pPr>
      <w:rPr>
        <w:rFonts w:ascii="Arial" w:hAnsi="Arial" w:hint="default"/>
      </w:rPr>
    </w:lvl>
    <w:lvl w:ilvl="3" w:tplc="C960E0C8" w:tentative="1">
      <w:start w:val="1"/>
      <w:numFmt w:val="bullet"/>
      <w:lvlText w:val="•"/>
      <w:lvlJc w:val="left"/>
      <w:pPr>
        <w:tabs>
          <w:tab w:val="num" w:pos="2880"/>
        </w:tabs>
        <w:ind w:left="2880" w:hanging="360"/>
      </w:pPr>
      <w:rPr>
        <w:rFonts w:ascii="Arial" w:hAnsi="Arial" w:hint="default"/>
      </w:rPr>
    </w:lvl>
    <w:lvl w:ilvl="4" w:tplc="E918DAFA" w:tentative="1">
      <w:start w:val="1"/>
      <w:numFmt w:val="bullet"/>
      <w:lvlText w:val="•"/>
      <w:lvlJc w:val="left"/>
      <w:pPr>
        <w:tabs>
          <w:tab w:val="num" w:pos="3600"/>
        </w:tabs>
        <w:ind w:left="3600" w:hanging="360"/>
      </w:pPr>
      <w:rPr>
        <w:rFonts w:ascii="Arial" w:hAnsi="Arial" w:hint="default"/>
      </w:rPr>
    </w:lvl>
    <w:lvl w:ilvl="5" w:tplc="2A5EAAEC" w:tentative="1">
      <w:start w:val="1"/>
      <w:numFmt w:val="bullet"/>
      <w:lvlText w:val="•"/>
      <w:lvlJc w:val="left"/>
      <w:pPr>
        <w:tabs>
          <w:tab w:val="num" w:pos="4320"/>
        </w:tabs>
        <w:ind w:left="4320" w:hanging="360"/>
      </w:pPr>
      <w:rPr>
        <w:rFonts w:ascii="Arial" w:hAnsi="Arial" w:hint="default"/>
      </w:rPr>
    </w:lvl>
    <w:lvl w:ilvl="6" w:tplc="A4F4A21A" w:tentative="1">
      <w:start w:val="1"/>
      <w:numFmt w:val="bullet"/>
      <w:lvlText w:val="•"/>
      <w:lvlJc w:val="left"/>
      <w:pPr>
        <w:tabs>
          <w:tab w:val="num" w:pos="5040"/>
        </w:tabs>
        <w:ind w:left="5040" w:hanging="360"/>
      </w:pPr>
      <w:rPr>
        <w:rFonts w:ascii="Arial" w:hAnsi="Arial" w:hint="default"/>
      </w:rPr>
    </w:lvl>
    <w:lvl w:ilvl="7" w:tplc="40929EC8" w:tentative="1">
      <w:start w:val="1"/>
      <w:numFmt w:val="bullet"/>
      <w:lvlText w:val="•"/>
      <w:lvlJc w:val="left"/>
      <w:pPr>
        <w:tabs>
          <w:tab w:val="num" w:pos="5760"/>
        </w:tabs>
        <w:ind w:left="5760" w:hanging="360"/>
      </w:pPr>
      <w:rPr>
        <w:rFonts w:ascii="Arial" w:hAnsi="Arial" w:hint="default"/>
      </w:rPr>
    </w:lvl>
    <w:lvl w:ilvl="8" w:tplc="EC74B522" w:tentative="1">
      <w:start w:val="1"/>
      <w:numFmt w:val="bullet"/>
      <w:lvlText w:val="•"/>
      <w:lvlJc w:val="left"/>
      <w:pPr>
        <w:tabs>
          <w:tab w:val="num" w:pos="6480"/>
        </w:tabs>
        <w:ind w:left="6480" w:hanging="360"/>
      </w:pPr>
      <w:rPr>
        <w:rFonts w:ascii="Arial" w:hAnsi="Arial" w:hint="default"/>
      </w:rPr>
    </w:lvl>
  </w:abstractNum>
  <w:abstractNum w:abstractNumId="2">
    <w:nsid w:val="4CDA7CA8"/>
    <w:multiLevelType w:val="hybridMultilevel"/>
    <w:tmpl w:val="EC065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36A5A"/>
    <w:multiLevelType w:val="hybridMultilevel"/>
    <w:tmpl w:val="8CD8A26E"/>
    <w:lvl w:ilvl="0" w:tplc="C81C6380">
      <w:start w:val="1"/>
      <w:numFmt w:val="decimal"/>
      <w:lvlText w:val="%1."/>
      <w:lvlJc w:val="left"/>
      <w:pPr>
        <w:tabs>
          <w:tab w:val="num" w:pos="720"/>
        </w:tabs>
        <w:ind w:left="720" w:hanging="360"/>
      </w:pPr>
    </w:lvl>
    <w:lvl w:ilvl="1" w:tplc="A798E1DE" w:tentative="1">
      <w:start w:val="1"/>
      <w:numFmt w:val="decimal"/>
      <w:lvlText w:val="%2."/>
      <w:lvlJc w:val="left"/>
      <w:pPr>
        <w:tabs>
          <w:tab w:val="num" w:pos="1440"/>
        </w:tabs>
        <w:ind w:left="1440" w:hanging="360"/>
      </w:pPr>
    </w:lvl>
    <w:lvl w:ilvl="2" w:tplc="AF909F78" w:tentative="1">
      <w:start w:val="1"/>
      <w:numFmt w:val="decimal"/>
      <w:lvlText w:val="%3."/>
      <w:lvlJc w:val="left"/>
      <w:pPr>
        <w:tabs>
          <w:tab w:val="num" w:pos="2160"/>
        </w:tabs>
        <w:ind w:left="2160" w:hanging="360"/>
      </w:pPr>
    </w:lvl>
    <w:lvl w:ilvl="3" w:tplc="4268051E" w:tentative="1">
      <w:start w:val="1"/>
      <w:numFmt w:val="decimal"/>
      <w:lvlText w:val="%4."/>
      <w:lvlJc w:val="left"/>
      <w:pPr>
        <w:tabs>
          <w:tab w:val="num" w:pos="2880"/>
        </w:tabs>
        <w:ind w:left="2880" w:hanging="360"/>
      </w:pPr>
    </w:lvl>
    <w:lvl w:ilvl="4" w:tplc="B3403EE4" w:tentative="1">
      <w:start w:val="1"/>
      <w:numFmt w:val="decimal"/>
      <w:lvlText w:val="%5."/>
      <w:lvlJc w:val="left"/>
      <w:pPr>
        <w:tabs>
          <w:tab w:val="num" w:pos="3600"/>
        </w:tabs>
        <w:ind w:left="3600" w:hanging="360"/>
      </w:pPr>
    </w:lvl>
    <w:lvl w:ilvl="5" w:tplc="2A28A03A" w:tentative="1">
      <w:start w:val="1"/>
      <w:numFmt w:val="decimal"/>
      <w:lvlText w:val="%6."/>
      <w:lvlJc w:val="left"/>
      <w:pPr>
        <w:tabs>
          <w:tab w:val="num" w:pos="4320"/>
        </w:tabs>
        <w:ind w:left="4320" w:hanging="360"/>
      </w:pPr>
    </w:lvl>
    <w:lvl w:ilvl="6" w:tplc="79461974" w:tentative="1">
      <w:start w:val="1"/>
      <w:numFmt w:val="decimal"/>
      <w:lvlText w:val="%7."/>
      <w:lvlJc w:val="left"/>
      <w:pPr>
        <w:tabs>
          <w:tab w:val="num" w:pos="5040"/>
        </w:tabs>
        <w:ind w:left="5040" w:hanging="360"/>
      </w:pPr>
    </w:lvl>
    <w:lvl w:ilvl="7" w:tplc="DFF2E194" w:tentative="1">
      <w:start w:val="1"/>
      <w:numFmt w:val="decimal"/>
      <w:lvlText w:val="%8."/>
      <w:lvlJc w:val="left"/>
      <w:pPr>
        <w:tabs>
          <w:tab w:val="num" w:pos="5760"/>
        </w:tabs>
        <w:ind w:left="5760" w:hanging="360"/>
      </w:pPr>
    </w:lvl>
    <w:lvl w:ilvl="8" w:tplc="78665146"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8C"/>
    <w:rsid w:val="00167AB3"/>
    <w:rsid w:val="002D6DCF"/>
    <w:rsid w:val="003363BE"/>
    <w:rsid w:val="007F27F1"/>
    <w:rsid w:val="00801F19"/>
    <w:rsid w:val="0081365F"/>
    <w:rsid w:val="00840BCA"/>
    <w:rsid w:val="008B6B25"/>
    <w:rsid w:val="00B3468C"/>
    <w:rsid w:val="00B84EBF"/>
    <w:rsid w:val="00C11F06"/>
    <w:rsid w:val="00C32D45"/>
    <w:rsid w:val="00CB54DF"/>
    <w:rsid w:val="00CC752C"/>
    <w:rsid w:val="00DC66B0"/>
    <w:rsid w:val="00EA15E2"/>
    <w:rsid w:val="00EB184B"/>
    <w:rsid w:val="00F729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F1BA3A"/>
  <w15:docId w15:val="{D73137DE-B86D-476F-B9F0-29F50C04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CB5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chureTitle">
    <w:name w:val="Brochure Title"/>
    <w:basedOn w:val="Normal"/>
    <w:qFormat/>
    <w:rsid w:val="00CB54DF"/>
    <w:pPr>
      <w:spacing w:line="312" w:lineRule="auto"/>
      <w:jc w:val="both"/>
    </w:pPr>
    <w:rPr>
      <w:rFonts w:asciiTheme="majorHAnsi" w:hAnsiTheme="majorHAnsi"/>
      <w:color w:val="4F81BD" w:themeColor="accent1"/>
      <w:sz w:val="32"/>
    </w:rPr>
  </w:style>
  <w:style w:type="paragraph" w:customStyle="1" w:styleId="8A2A7A62B8364C6DA158E52967F32244">
    <w:name w:val="8A2A7A62B8364C6DA158E52967F32244"/>
    <w:rsid w:val="00CB54DF"/>
    <w:pPr>
      <w:spacing w:before="240" w:after="80"/>
      <w:outlineLvl w:val="1"/>
    </w:pPr>
    <w:rPr>
      <w:rFonts w:asciiTheme="majorHAnsi" w:hAnsiTheme="majorHAnsi"/>
      <w:color w:val="4F81BD" w:themeColor="accent1"/>
    </w:rPr>
  </w:style>
  <w:style w:type="paragraph" w:styleId="Title">
    <w:name w:val="Title"/>
    <w:basedOn w:val="Normal"/>
    <w:link w:val="TitleChar"/>
    <w:uiPriority w:val="4"/>
    <w:semiHidden/>
    <w:unhideWhenUsed/>
    <w:qFormat/>
    <w:rsid w:val="00CB54DF"/>
    <w:pPr>
      <w:spacing w:after="0" w:line="312" w:lineRule="auto"/>
      <w:jc w:val="both"/>
    </w:pPr>
    <w:rPr>
      <w:rFonts w:asciiTheme="majorHAnsi" w:eastAsiaTheme="majorEastAsia" w:hAnsiTheme="majorHAnsi" w:cstheme="majorHAnsi"/>
      <w:b/>
      <w:bCs/>
      <w:color w:val="4F81BD" w:themeColor="accent1"/>
      <w:kern w:val="28"/>
      <w:sz w:val="32"/>
      <w:szCs w:val="52"/>
    </w:rPr>
  </w:style>
  <w:style w:type="character" w:customStyle="1" w:styleId="TitleChar">
    <w:name w:val="Title Char"/>
    <w:basedOn w:val="DefaultParagraphFont"/>
    <w:link w:val="Title"/>
    <w:uiPriority w:val="4"/>
    <w:semiHidden/>
    <w:rsid w:val="00CB54DF"/>
    <w:rPr>
      <w:rFonts w:asciiTheme="majorHAnsi" w:eastAsiaTheme="majorEastAsia" w:hAnsiTheme="majorHAnsi" w:cstheme="majorHAnsi"/>
      <w:b/>
      <w:bCs/>
      <w:color w:val="4F81BD" w:themeColor="accent1"/>
      <w:kern w:val="28"/>
      <w:sz w:val="32"/>
      <w:szCs w:val="52"/>
    </w:rPr>
  </w:style>
  <w:style w:type="paragraph" w:styleId="Caption">
    <w:name w:val="caption"/>
    <w:basedOn w:val="Normal"/>
    <w:next w:val="Normal"/>
    <w:uiPriority w:val="35"/>
    <w:semiHidden/>
    <w:unhideWhenUsed/>
    <w:qFormat/>
    <w:rsid w:val="00CB54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B5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4DF"/>
    <w:rPr>
      <w:rFonts w:ascii="Tahoma" w:hAnsi="Tahoma" w:cs="Tahoma"/>
      <w:sz w:val="16"/>
      <w:szCs w:val="16"/>
    </w:rPr>
  </w:style>
  <w:style w:type="paragraph" w:customStyle="1" w:styleId="BrochureSubtitle">
    <w:name w:val="Brochure Subtitle"/>
    <w:basedOn w:val="Normal"/>
    <w:qFormat/>
    <w:rsid w:val="00CB54DF"/>
    <w:pPr>
      <w:spacing w:before="60" w:after="120" w:line="240" w:lineRule="auto"/>
      <w:jc w:val="both"/>
    </w:pPr>
    <w:rPr>
      <w:i/>
      <w:color w:val="76923C" w:themeColor="accent3" w:themeShade="BF"/>
      <w:sz w:val="20"/>
    </w:rPr>
  </w:style>
  <w:style w:type="paragraph" w:customStyle="1" w:styleId="BrochureSubtitle2">
    <w:name w:val="Brochure Subtitle 2"/>
    <w:basedOn w:val="Normal"/>
    <w:qFormat/>
    <w:rsid w:val="00CB54DF"/>
    <w:pPr>
      <w:spacing w:before="120" w:after="120" w:line="384" w:lineRule="auto"/>
    </w:pPr>
    <w:rPr>
      <w:i/>
      <w:color w:val="76923C" w:themeColor="accent3" w:themeShade="BF"/>
      <w:sz w:val="20"/>
    </w:rPr>
  </w:style>
  <w:style w:type="paragraph" w:customStyle="1" w:styleId="SectionHeading2">
    <w:name w:val="Section Heading 2"/>
    <w:basedOn w:val="Normal"/>
    <w:qFormat/>
    <w:rsid w:val="00CB54DF"/>
    <w:pPr>
      <w:spacing w:before="240" w:after="80"/>
      <w:outlineLvl w:val="1"/>
    </w:pPr>
    <w:rPr>
      <w:rFonts w:asciiTheme="majorHAnsi" w:hAnsiTheme="majorHAnsi"/>
      <w:color w:val="4F81BD" w:themeColor="accent1"/>
    </w:rPr>
  </w:style>
  <w:style w:type="paragraph" w:customStyle="1" w:styleId="BrochureCopy">
    <w:name w:val="Brochure Copy"/>
    <w:basedOn w:val="Normal"/>
    <w:qFormat/>
    <w:rsid w:val="00CB54DF"/>
    <w:pPr>
      <w:spacing w:after="120" w:line="300" w:lineRule="auto"/>
    </w:pPr>
    <w:rPr>
      <w:sz w:val="18"/>
    </w:rPr>
  </w:style>
  <w:style w:type="paragraph" w:customStyle="1" w:styleId="SectionHeading1">
    <w:name w:val="Section Heading 1"/>
    <w:basedOn w:val="SectionHeading2"/>
    <w:qFormat/>
    <w:rsid w:val="00CB54DF"/>
    <w:rPr>
      <w:sz w:val="28"/>
    </w:rPr>
  </w:style>
  <w:style w:type="paragraph" w:customStyle="1" w:styleId="CaptionHeading">
    <w:name w:val="Caption Heading"/>
    <w:basedOn w:val="Normal"/>
    <w:qFormat/>
    <w:rsid w:val="00CB54DF"/>
    <w:pPr>
      <w:spacing w:after="120" w:line="312" w:lineRule="auto"/>
    </w:pPr>
    <w:rPr>
      <w:rFonts w:asciiTheme="majorHAnsi" w:hAnsiTheme="majorHAnsi"/>
      <w:color w:val="76923C" w:themeColor="accent3" w:themeShade="BF"/>
      <w:sz w:val="20"/>
    </w:rPr>
  </w:style>
  <w:style w:type="paragraph" w:customStyle="1" w:styleId="BrochureCaption">
    <w:name w:val="Brochure Caption"/>
    <w:basedOn w:val="Normal"/>
    <w:qFormat/>
    <w:rsid w:val="00CB54DF"/>
    <w:pPr>
      <w:spacing w:after="0" w:line="432" w:lineRule="auto"/>
    </w:pPr>
    <w:rPr>
      <w:i/>
      <w:color w:val="76923C" w:themeColor="accent3" w:themeShade="BF"/>
      <w:sz w:val="18"/>
    </w:rPr>
  </w:style>
  <w:style w:type="paragraph" w:customStyle="1" w:styleId="ContactInformation">
    <w:name w:val="Contact Information"/>
    <w:basedOn w:val="Normal"/>
    <w:qFormat/>
    <w:rsid w:val="00CB54DF"/>
    <w:pPr>
      <w:spacing w:after="0"/>
    </w:pPr>
    <w:rPr>
      <w:color w:val="4F81BD" w:themeColor="accent1"/>
      <w:sz w:val="18"/>
    </w:rPr>
  </w:style>
  <w:style w:type="paragraph" w:customStyle="1" w:styleId="ContactInformationHeading">
    <w:name w:val="Contact Information Heading"/>
    <w:basedOn w:val="Normal"/>
    <w:qFormat/>
    <w:rsid w:val="00CB54DF"/>
    <w:pPr>
      <w:spacing w:before="240" w:after="80"/>
    </w:pPr>
    <w:rPr>
      <w:rFonts w:asciiTheme="majorHAnsi" w:hAnsiTheme="majorHAnsi"/>
      <w:color w:val="4F81BD" w:themeColor="accent1"/>
    </w:rPr>
  </w:style>
  <w:style w:type="paragraph" w:customStyle="1" w:styleId="WebSiteAddress">
    <w:name w:val="Web Site Address"/>
    <w:basedOn w:val="Normal"/>
    <w:qFormat/>
    <w:rsid w:val="00CB54DF"/>
    <w:pPr>
      <w:spacing w:before="240" w:after="80"/>
    </w:pPr>
    <w:rPr>
      <w:color w:val="4F81BD" w:themeColor="accent1"/>
    </w:rPr>
  </w:style>
  <w:style w:type="paragraph" w:customStyle="1" w:styleId="BrochureList">
    <w:name w:val="Brochure List"/>
    <w:basedOn w:val="BrochureCopy"/>
    <w:qFormat/>
    <w:rsid w:val="00CB54DF"/>
    <w:pPr>
      <w:numPr>
        <w:numId w:val="1"/>
      </w:numPr>
    </w:pPr>
  </w:style>
  <w:style w:type="paragraph" w:customStyle="1" w:styleId="D3698C1BF2294BD59E4F83170C820D561">
    <w:name w:val="D3698C1BF2294BD59E4F83170C820D561"/>
    <w:rsid w:val="00CB54DF"/>
    <w:pPr>
      <w:spacing w:before="240" w:after="80"/>
      <w:outlineLvl w:val="1"/>
    </w:pPr>
    <w:rPr>
      <w:rFonts w:asciiTheme="majorHAnsi" w:hAnsiTheme="majorHAnsi"/>
      <w:color w:val="4F81BD" w:themeColor="accent1"/>
    </w:rPr>
  </w:style>
  <w:style w:type="paragraph" w:customStyle="1" w:styleId="64BDA2DDABEB45E6A11282D2E8E1D23E">
    <w:name w:val="64BDA2DDABEB45E6A11282D2E8E1D23E"/>
    <w:rsid w:val="00CB54DF"/>
    <w:pPr>
      <w:spacing w:before="240" w:after="80"/>
    </w:pPr>
    <w:rPr>
      <w:color w:val="4F81BD" w:themeColor="accent1"/>
    </w:rPr>
  </w:style>
  <w:style w:type="character" w:styleId="PlaceholderText">
    <w:name w:val="Placeholder Text"/>
    <w:basedOn w:val="DefaultParagraphFont"/>
    <w:uiPriority w:val="99"/>
    <w:semiHidden/>
    <w:rsid w:val="00B84EBF"/>
    <w:rPr>
      <w:color w:val="808080"/>
    </w:rPr>
  </w:style>
  <w:style w:type="paragraph" w:customStyle="1" w:styleId="1D36998CA83C4974A178BAC9602AAD76">
    <w:name w:val="1D36998CA83C4974A178BAC9602AAD76"/>
    <w:rsid w:val="007F27F1"/>
    <w:pPr>
      <w:spacing w:after="160" w:line="259" w:lineRule="auto"/>
    </w:pPr>
    <w:rPr>
      <w:rFonts w:eastAsiaTheme="minorEastAsia"/>
    </w:rPr>
  </w:style>
  <w:style w:type="paragraph" w:styleId="Header">
    <w:name w:val="header"/>
    <w:basedOn w:val="Normal"/>
    <w:link w:val="HeaderChar"/>
    <w:uiPriority w:val="99"/>
    <w:unhideWhenUsed/>
    <w:rsid w:val="00336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3BE"/>
  </w:style>
  <w:style w:type="paragraph" w:styleId="Footer">
    <w:name w:val="footer"/>
    <w:basedOn w:val="Normal"/>
    <w:link w:val="FooterChar"/>
    <w:uiPriority w:val="99"/>
    <w:unhideWhenUsed/>
    <w:rsid w:val="00336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3BE"/>
  </w:style>
  <w:style w:type="paragraph" w:styleId="NormalWeb">
    <w:name w:val="Normal (Web)"/>
    <w:basedOn w:val="Normal"/>
    <w:uiPriority w:val="99"/>
    <w:semiHidden/>
    <w:unhideWhenUsed/>
    <w:rsid w:val="00336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1708">
      <w:bodyDiv w:val="1"/>
      <w:marLeft w:val="0"/>
      <w:marRight w:val="0"/>
      <w:marTop w:val="0"/>
      <w:marBottom w:val="0"/>
      <w:divBdr>
        <w:top w:val="none" w:sz="0" w:space="0" w:color="auto"/>
        <w:left w:val="none" w:sz="0" w:space="0" w:color="auto"/>
        <w:bottom w:val="none" w:sz="0" w:space="0" w:color="auto"/>
        <w:right w:val="none" w:sz="0" w:space="0" w:color="auto"/>
      </w:divBdr>
      <w:divsChild>
        <w:div w:id="2041777363">
          <w:marLeft w:val="806"/>
          <w:marRight w:val="0"/>
          <w:marTop w:val="240"/>
          <w:marBottom w:val="0"/>
          <w:divBdr>
            <w:top w:val="none" w:sz="0" w:space="0" w:color="auto"/>
            <w:left w:val="none" w:sz="0" w:space="0" w:color="auto"/>
            <w:bottom w:val="none" w:sz="0" w:space="0" w:color="auto"/>
            <w:right w:val="none" w:sz="0" w:space="0" w:color="auto"/>
          </w:divBdr>
        </w:div>
        <w:div w:id="946159416">
          <w:marLeft w:val="806"/>
          <w:marRight w:val="0"/>
          <w:marTop w:val="240"/>
          <w:marBottom w:val="0"/>
          <w:divBdr>
            <w:top w:val="none" w:sz="0" w:space="0" w:color="auto"/>
            <w:left w:val="none" w:sz="0" w:space="0" w:color="auto"/>
            <w:bottom w:val="none" w:sz="0" w:space="0" w:color="auto"/>
            <w:right w:val="none" w:sz="0" w:space="0" w:color="auto"/>
          </w:divBdr>
        </w:div>
        <w:div w:id="240146198">
          <w:marLeft w:val="806"/>
          <w:marRight w:val="0"/>
          <w:marTop w:val="240"/>
          <w:marBottom w:val="0"/>
          <w:divBdr>
            <w:top w:val="none" w:sz="0" w:space="0" w:color="auto"/>
            <w:left w:val="none" w:sz="0" w:space="0" w:color="auto"/>
            <w:bottom w:val="none" w:sz="0" w:space="0" w:color="auto"/>
            <w:right w:val="none" w:sz="0" w:space="0" w:color="auto"/>
          </w:divBdr>
        </w:div>
      </w:divsChild>
    </w:div>
    <w:div w:id="753236094">
      <w:bodyDiv w:val="1"/>
      <w:marLeft w:val="0"/>
      <w:marRight w:val="0"/>
      <w:marTop w:val="0"/>
      <w:marBottom w:val="0"/>
      <w:divBdr>
        <w:top w:val="none" w:sz="0" w:space="0" w:color="auto"/>
        <w:left w:val="none" w:sz="0" w:space="0" w:color="auto"/>
        <w:bottom w:val="none" w:sz="0" w:space="0" w:color="auto"/>
        <w:right w:val="none" w:sz="0" w:space="0" w:color="auto"/>
      </w:divBdr>
    </w:div>
    <w:div w:id="803427126">
      <w:bodyDiv w:val="1"/>
      <w:marLeft w:val="0"/>
      <w:marRight w:val="0"/>
      <w:marTop w:val="0"/>
      <w:marBottom w:val="0"/>
      <w:divBdr>
        <w:top w:val="none" w:sz="0" w:space="0" w:color="auto"/>
        <w:left w:val="none" w:sz="0" w:space="0" w:color="auto"/>
        <w:bottom w:val="none" w:sz="0" w:space="0" w:color="auto"/>
        <w:right w:val="none" w:sz="0" w:space="0" w:color="auto"/>
      </w:divBdr>
    </w:div>
    <w:div w:id="1306276799">
      <w:bodyDiv w:val="1"/>
      <w:marLeft w:val="0"/>
      <w:marRight w:val="0"/>
      <w:marTop w:val="0"/>
      <w:marBottom w:val="0"/>
      <w:divBdr>
        <w:top w:val="none" w:sz="0" w:space="0" w:color="auto"/>
        <w:left w:val="none" w:sz="0" w:space="0" w:color="auto"/>
        <w:bottom w:val="none" w:sz="0" w:space="0" w:color="auto"/>
        <w:right w:val="none" w:sz="0" w:space="0" w:color="auto"/>
      </w:divBdr>
    </w:div>
    <w:div w:id="1495337951">
      <w:bodyDiv w:val="1"/>
      <w:marLeft w:val="0"/>
      <w:marRight w:val="0"/>
      <w:marTop w:val="0"/>
      <w:marBottom w:val="0"/>
      <w:divBdr>
        <w:top w:val="none" w:sz="0" w:space="0" w:color="auto"/>
        <w:left w:val="none" w:sz="0" w:space="0" w:color="auto"/>
        <w:bottom w:val="none" w:sz="0" w:space="0" w:color="auto"/>
        <w:right w:val="none" w:sz="0" w:space="0" w:color="auto"/>
      </w:divBdr>
      <w:divsChild>
        <w:div w:id="928777680">
          <w:marLeft w:val="720"/>
          <w:marRight w:val="0"/>
          <w:marTop w:val="240"/>
          <w:marBottom w:val="0"/>
          <w:divBdr>
            <w:top w:val="none" w:sz="0" w:space="0" w:color="auto"/>
            <w:left w:val="none" w:sz="0" w:space="0" w:color="auto"/>
            <w:bottom w:val="none" w:sz="0" w:space="0" w:color="auto"/>
            <w:right w:val="none" w:sz="0" w:space="0" w:color="auto"/>
          </w:divBdr>
        </w:div>
        <w:div w:id="1606766702">
          <w:marLeft w:val="720"/>
          <w:marRight w:val="0"/>
          <w:marTop w:val="240"/>
          <w:marBottom w:val="0"/>
          <w:divBdr>
            <w:top w:val="none" w:sz="0" w:space="0" w:color="auto"/>
            <w:left w:val="none" w:sz="0" w:space="0" w:color="auto"/>
            <w:bottom w:val="none" w:sz="0" w:space="0" w:color="auto"/>
            <w:right w:val="none" w:sz="0" w:space="0" w:color="auto"/>
          </w:divBdr>
        </w:div>
        <w:div w:id="367028463">
          <w:marLeft w:val="720"/>
          <w:marRight w:val="0"/>
          <w:marTop w:val="240"/>
          <w:marBottom w:val="0"/>
          <w:divBdr>
            <w:top w:val="none" w:sz="0" w:space="0" w:color="auto"/>
            <w:left w:val="none" w:sz="0" w:space="0" w:color="auto"/>
            <w:bottom w:val="none" w:sz="0" w:space="0" w:color="auto"/>
            <w:right w:val="none" w:sz="0" w:space="0" w:color="auto"/>
          </w:divBdr>
        </w:div>
        <w:div w:id="711543599">
          <w:marLeft w:val="720"/>
          <w:marRight w:val="0"/>
          <w:marTop w:val="240"/>
          <w:marBottom w:val="0"/>
          <w:divBdr>
            <w:top w:val="none" w:sz="0" w:space="0" w:color="auto"/>
            <w:left w:val="none" w:sz="0" w:space="0" w:color="auto"/>
            <w:bottom w:val="none" w:sz="0" w:space="0" w:color="auto"/>
            <w:right w:val="none" w:sz="0" w:space="0" w:color="auto"/>
          </w:divBdr>
        </w:div>
      </w:divsChild>
    </w:div>
    <w:div w:id="1651013588">
      <w:bodyDiv w:val="1"/>
      <w:marLeft w:val="0"/>
      <w:marRight w:val="0"/>
      <w:marTop w:val="0"/>
      <w:marBottom w:val="0"/>
      <w:divBdr>
        <w:top w:val="none" w:sz="0" w:space="0" w:color="auto"/>
        <w:left w:val="none" w:sz="0" w:space="0" w:color="auto"/>
        <w:bottom w:val="none" w:sz="0" w:space="0" w:color="auto"/>
        <w:right w:val="none" w:sz="0" w:space="0" w:color="auto"/>
      </w:divBdr>
    </w:div>
    <w:div w:id="1724210727">
      <w:bodyDiv w:val="1"/>
      <w:marLeft w:val="0"/>
      <w:marRight w:val="0"/>
      <w:marTop w:val="0"/>
      <w:marBottom w:val="0"/>
      <w:divBdr>
        <w:top w:val="none" w:sz="0" w:space="0" w:color="auto"/>
        <w:left w:val="none" w:sz="0" w:space="0" w:color="auto"/>
        <w:bottom w:val="none" w:sz="0" w:space="0" w:color="auto"/>
        <w:right w:val="none" w:sz="0" w:space="0" w:color="auto"/>
      </w:divBdr>
    </w:div>
    <w:div w:id="2097633974">
      <w:bodyDiv w:val="1"/>
      <w:marLeft w:val="0"/>
      <w:marRight w:val="0"/>
      <w:marTop w:val="0"/>
      <w:marBottom w:val="0"/>
      <w:divBdr>
        <w:top w:val="none" w:sz="0" w:space="0" w:color="auto"/>
        <w:left w:val="none" w:sz="0" w:space="0" w:color="auto"/>
        <w:bottom w:val="none" w:sz="0" w:space="0" w:color="auto"/>
        <w:right w:val="none" w:sz="0" w:space="0" w:color="auto"/>
      </w:divBdr>
      <w:divsChild>
        <w:div w:id="1601260104">
          <w:marLeft w:val="806"/>
          <w:marRight w:val="0"/>
          <w:marTop w:val="240"/>
          <w:marBottom w:val="0"/>
          <w:divBdr>
            <w:top w:val="none" w:sz="0" w:space="0" w:color="auto"/>
            <w:left w:val="none" w:sz="0" w:space="0" w:color="auto"/>
            <w:bottom w:val="none" w:sz="0" w:space="0" w:color="auto"/>
            <w:right w:val="none" w:sz="0" w:space="0" w:color="auto"/>
          </w:divBdr>
        </w:div>
        <w:div w:id="1677421212">
          <w:marLeft w:val="806"/>
          <w:marRight w:val="0"/>
          <w:marTop w:val="240"/>
          <w:marBottom w:val="0"/>
          <w:divBdr>
            <w:top w:val="none" w:sz="0" w:space="0" w:color="auto"/>
            <w:left w:val="none" w:sz="0" w:space="0" w:color="auto"/>
            <w:bottom w:val="none" w:sz="0" w:space="0" w:color="auto"/>
            <w:right w:val="none" w:sz="0" w:space="0" w:color="auto"/>
          </w:divBdr>
        </w:div>
        <w:div w:id="755631958">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AppData\Roaming\Microsoft\Templates\Business%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3A4B2A4E3645DA812525A502D2B628"/>
        <w:category>
          <w:name w:val="General"/>
          <w:gallery w:val="placeholder"/>
        </w:category>
        <w:types>
          <w:type w:val="bbPlcHdr"/>
        </w:types>
        <w:behaviors>
          <w:behavior w:val="content"/>
        </w:behaviors>
        <w:guid w:val="{F96CEBD9-B2D9-451E-8312-74CFBE7A0F91}"/>
      </w:docPartPr>
      <w:docPartBody>
        <w:p w:rsidR="005516F4" w:rsidRDefault="00676828">
          <w:pPr>
            <w:pStyle w:val="523A4B2A4E3645DA812525A502D2B628"/>
          </w:pPr>
          <w:r>
            <w:t>[Adventure Works]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D0BB1"/>
    <w:multiLevelType w:val="hybridMultilevel"/>
    <w:tmpl w:val="D2F20380"/>
    <w:lvl w:ilvl="0" w:tplc="B61A71D8">
      <w:start w:val="1"/>
      <w:numFmt w:val="decimal"/>
      <w:pStyle w:val="Brochure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28"/>
    <w:rsid w:val="00517D66"/>
    <w:rsid w:val="005516F4"/>
    <w:rsid w:val="00676828"/>
    <w:rsid w:val="00BE0A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C368C2AA54145BEEE789B6363769B">
    <w:name w:val="615C368C2AA54145BEEE789B6363769B"/>
  </w:style>
  <w:style w:type="paragraph" w:customStyle="1" w:styleId="BrochureCopy">
    <w:name w:val="Brochure Copy"/>
    <w:basedOn w:val="Normal"/>
    <w:qFormat/>
    <w:pPr>
      <w:spacing w:after="120" w:line="300" w:lineRule="auto"/>
    </w:pPr>
    <w:rPr>
      <w:rFonts w:eastAsiaTheme="minorHAnsi"/>
      <w:sz w:val="18"/>
    </w:rPr>
  </w:style>
  <w:style w:type="paragraph" w:customStyle="1" w:styleId="6D52B77D48D8446EB2BD6916970A0446">
    <w:name w:val="6D52B77D48D8446EB2BD6916970A0446"/>
  </w:style>
  <w:style w:type="paragraph" w:customStyle="1" w:styleId="ED2B5CF282CF4765BD402A6387B4474A">
    <w:name w:val="ED2B5CF282CF4765BD402A6387B4474A"/>
  </w:style>
  <w:style w:type="paragraph" w:customStyle="1" w:styleId="E91651AA01D54209B513F2DD489BAADD">
    <w:name w:val="E91651AA01D54209B513F2DD489BAADD"/>
  </w:style>
  <w:style w:type="paragraph" w:customStyle="1" w:styleId="7B375B0C190046A2844CB637698CC3C2">
    <w:name w:val="7B375B0C190046A2844CB637698CC3C2"/>
  </w:style>
  <w:style w:type="paragraph" w:customStyle="1" w:styleId="0534A5D284FF42438107FE507D3E70A2">
    <w:name w:val="0534A5D284FF42438107FE507D3E70A2"/>
  </w:style>
  <w:style w:type="paragraph" w:customStyle="1" w:styleId="69CB056916064ED2B4717CEDF61845DE">
    <w:name w:val="69CB056916064ED2B4717CEDF61845DE"/>
  </w:style>
  <w:style w:type="paragraph" w:customStyle="1" w:styleId="59EB84E393B94A85ACB548B51BE61E53">
    <w:name w:val="59EB84E393B94A85ACB548B51BE61E53"/>
  </w:style>
  <w:style w:type="paragraph" w:customStyle="1" w:styleId="61D60E583DFD4B39833938EE119862B2">
    <w:name w:val="61D60E583DFD4B39833938EE119862B2"/>
  </w:style>
  <w:style w:type="paragraph" w:customStyle="1" w:styleId="1D36998CA83C4974A178BAC9602AAD76">
    <w:name w:val="1D36998CA83C4974A178BAC9602AAD76"/>
  </w:style>
  <w:style w:type="paragraph" w:customStyle="1" w:styleId="7DEC357155014C8ABA8DD57389E23AE7">
    <w:name w:val="7DEC357155014C8ABA8DD57389E23AE7"/>
  </w:style>
  <w:style w:type="paragraph" w:customStyle="1" w:styleId="455FE6EEE30A4F898B33EA011319B25E">
    <w:name w:val="455FE6EEE30A4F898B33EA011319B25E"/>
  </w:style>
  <w:style w:type="paragraph" w:customStyle="1" w:styleId="3E92A73DBF3C466DAFA6EC3141650AF2">
    <w:name w:val="3E92A73DBF3C466DAFA6EC3141650AF2"/>
  </w:style>
  <w:style w:type="paragraph" w:customStyle="1" w:styleId="5DDBEB2792ED4494B545554F0F9B222E">
    <w:name w:val="5DDBEB2792ED4494B545554F0F9B222E"/>
  </w:style>
  <w:style w:type="paragraph" w:customStyle="1" w:styleId="BDF67F59332D4879BEF86979845DE482">
    <w:name w:val="BDF67F59332D4879BEF86979845DE482"/>
  </w:style>
  <w:style w:type="paragraph" w:customStyle="1" w:styleId="3657B3364F3C4807B535C7DC0569745C">
    <w:name w:val="3657B3364F3C4807B535C7DC0569745C"/>
  </w:style>
  <w:style w:type="paragraph" w:customStyle="1" w:styleId="E8D21F2E06B24F10B988108B1896D644">
    <w:name w:val="E8D21F2E06B24F10B988108B1896D644"/>
  </w:style>
  <w:style w:type="paragraph" w:customStyle="1" w:styleId="523A4B2A4E3645DA812525A502D2B628">
    <w:name w:val="523A4B2A4E3645DA812525A502D2B628"/>
  </w:style>
  <w:style w:type="paragraph" w:customStyle="1" w:styleId="17454E6B017347D1ADEC52F8BD808BD2">
    <w:name w:val="17454E6B017347D1ADEC52F8BD808BD2"/>
  </w:style>
  <w:style w:type="paragraph" w:customStyle="1" w:styleId="2DEA7B72E4EC4C3AA5CA0A15F5CC431C">
    <w:name w:val="2DEA7B72E4EC4C3AA5CA0A15F5CC431C"/>
  </w:style>
  <w:style w:type="paragraph" w:customStyle="1" w:styleId="BB9637E1C0284ADE91593265B05FD9B8">
    <w:name w:val="BB9637E1C0284ADE91593265B05FD9B8"/>
  </w:style>
  <w:style w:type="paragraph" w:customStyle="1" w:styleId="0F91698E9137412E8CEFC32895610D77">
    <w:name w:val="0F91698E9137412E8CEFC32895610D77"/>
  </w:style>
  <w:style w:type="paragraph" w:customStyle="1" w:styleId="BrochureSubtitle2">
    <w:name w:val="Brochure Subtitle 2"/>
    <w:basedOn w:val="Normal"/>
    <w:qFormat/>
    <w:pPr>
      <w:spacing w:before="120" w:after="120" w:line="384" w:lineRule="auto"/>
    </w:pPr>
    <w:rPr>
      <w:rFonts w:eastAsiaTheme="minorHAnsi"/>
      <w:i/>
      <w:color w:val="7B7B7B" w:themeColor="accent3" w:themeShade="BF"/>
      <w:sz w:val="20"/>
    </w:rPr>
  </w:style>
  <w:style w:type="paragraph" w:customStyle="1" w:styleId="C2EE2C7D1312453DB64F9A6914FF314A">
    <w:name w:val="C2EE2C7D1312453DB64F9A6914FF314A"/>
  </w:style>
  <w:style w:type="paragraph" w:customStyle="1" w:styleId="4B86CDD5A6934D4A8B03F6950F1AD66F">
    <w:name w:val="4B86CDD5A6934D4A8B03F6950F1AD66F"/>
  </w:style>
  <w:style w:type="paragraph" w:customStyle="1" w:styleId="B57F3A15091C4D768CED2353B7855300">
    <w:name w:val="B57F3A15091C4D768CED2353B7855300"/>
  </w:style>
  <w:style w:type="paragraph" w:customStyle="1" w:styleId="BrochureList">
    <w:name w:val="Brochure List"/>
    <w:basedOn w:val="Normal"/>
    <w:qFormat/>
    <w:pPr>
      <w:numPr>
        <w:numId w:val="1"/>
      </w:numPr>
      <w:spacing w:after="120" w:line="300" w:lineRule="auto"/>
    </w:pPr>
    <w:rPr>
      <w:rFonts w:eastAsiaTheme="minorHAnsi"/>
      <w:sz w:val="18"/>
    </w:rPr>
  </w:style>
  <w:style w:type="paragraph" w:customStyle="1" w:styleId="89FF18D18E68462A98139C50A8D8A98F">
    <w:name w:val="89FF18D18E68462A98139C50A8D8A98F"/>
  </w:style>
  <w:style w:type="paragraph" w:customStyle="1" w:styleId="646350C6217E4EF3A4F74CB565198819">
    <w:name w:val="646350C6217E4EF3A4F74CB565198819"/>
  </w:style>
  <w:style w:type="paragraph" w:customStyle="1" w:styleId="83DDA4EF79894D3B9A52DCCC38F3E748">
    <w:name w:val="83DDA4EF79894D3B9A52DCCC38F3E748"/>
  </w:style>
  <w:style w:type="paragraph" w:customStyle="1" w:styleId="B5718A05813A4914BBBCEF58BC571118">
    <w:name w:val="B5718A05813A4914BBBCEF58BC571118"/>
  </w:style>
  <w:style w:type="paragraph" w:customStyle="1" w:styleId="EADB7260C1FE441698B89D226CF1A748">
    <w:name w:val="EADB7260C1FE441698B89D226CF1A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8F6DC-0ACC-4157-A32B-7F1A83CBFA3C}">
  <ds:schemaRefs>
    <ds:schemaRef ds:uri="http://schemas.microsoft.com/sharepoint/v3/contenttype/forms"/>
  </ds:schemaRefs>
</ds:datastoreItem>
</file>

<file path=customXml/itemProps3.xml><?xml version="1.0" encoding="utf-8"?>
<ds:datastoreItem xmlns:ds="http://schemas.openxmlformats.org/officeDocument/2006/customXml" ds:itemID="{37954530-2076-A740-B30D-C808F225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C:\Users\Brad\AppData\Roaming\Microsoft\Templates\Business brochure.dotx</Template>
  <TotalTime>6</TotalTime>
  <Pages>2</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Brochure (8 1/2 x 11, landscape, 2-fold)</vt:lpstr>
    </vt:vector>
  </TitlesOfParts>
  <Company>Inventory Management System</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(8 1/2 x 11, landscape, 2-fold)</dc:title>
  <dc:subject/>
  <dc:creator>Brad</dc:creator>
  <cp:keywords/>
  <cp:lastModifiedBy>Mark Morrison</cp:lastModifiedBy>
  <cp:revision>3</cp:revision>
  <cp:lastPrinted>2006-08-01T17:47:00Z</cp:lastPrinted>
  <dcterms:created xsi:type="dcterms:W3CDTF">2016-12-04T23:53:00Z</dcterms:created>
  <dcterms:modified xsi:type="dcterms:W3CDTF">2016-12-04T23:59:00Z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TC100726679990</vt:lpwstr>
  </property>
</Properties>
</file>